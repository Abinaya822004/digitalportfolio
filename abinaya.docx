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BF29" w14:textId="77777777" w:rsidR="00536817" w:rsidRDefault="00536817" w:rsidP="0053681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D6327FF" wp14:editId="3D5C6ACE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7259320" cy="9481820"/>
                <wp:effectExtent l="0" t="0" r="0" b="1905"/>
                <wp:wrapNone/>
                <wp:docPr id="8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9320" cy="9481820"/>
                          <a:chOff x="0" y="-1"/>
                          <a:chExt cx="7263189" cy="9483726"/>
                        </a:xfrm>
                      </wpg:grpSpPr>
                      <wps:wsp>
                        <wps:cNvPr id="4" name="Manual Input 4"/>
                        <wps:cNvSpPr/>
                        <wps:spPr>
                          <a:xfrm>
                            <a:off x="0" y="15240"/>
                            <a:ext cx="3006671" cy="9468485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820903" y="-1"/>
                            <a:ext cx="4442286" cy="138565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8CAF3D" w14:textId="77777777" w:rsidR="00536817" w:rsidRPr="0010314C" w:rsidRDefault="00536817" w:rsidP="00536817">
                              <w:pP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 rot="5400000">
                            <a:off x="2796000" y="1402145"/>
                            <a:ext cx="227878" cy="187912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342900 h 342900"/>
                              <a:gd name="connsiteX1" fmla="*/ 0 w 342900"/>
                              <a:gd name="connsiteY1" fmla="*/ 0 h 342900"/>
                              <a:gd name="connsiteX2" fmla="*/ 342900 w 342900"/>
                              <a:gd name="connsiteY2" fmla="*/ 342900 h 342900"/>
                              <a:gd name="connsiteX3" fmla="*/ 0 w 342900"/>
                              <a:gd name="connsiteY3" fmla="*/ 342900 h 342900"/>
                              <a:gd name="connsiteX0" fmla="*/ 0 w 346648"/>
                              <a:gd name="connsiteY0" fmla="*/ 342900 h 342900"/>
                              <a:gd name="connsiteX1" fmla="*/ 0 w 346648"/>
                              <a:gd name="connsiteY1" fmla="*/ 0 h 342900"/>
                              <a:gd name="connsiteX2" fmla="*/ 346648 w 346648"/>
                              <a:gd name="connsiteY2" fmla="*/ 108679 h 342900"/>
                              <a:gd name="connsiteX3" fmla="*/ 0 w 346648"/>
                              <a:gd name="connsiteY3" fmla="*/ 342900 h 342900"/>
                              <a:gd name="connsiteX0" fmla="*/ 1207 w 347855"/>
                              <a:gd name="connsiteY0" fmla="*/ 234221 h 234221"/>
                              <a:gd name="connsiteX1" fmla="*/ 0 w 347855"/>
                              <a:gd name="connsiteY1" fmla="*/ 2598 h 234221"/>
                              <a:gd name="connsiteX2" fmla="*/ 347855 w 347855"/>
                              <a:gd name="connsiteY2" fmla="*/ 0 h 234221"/>
                              <a:gd name="connsiteX3" fmla="*/ 1207 w 347855"/>
                              <a:gd name="connsiteY3" fmla="*/ 234221 h 234221"/>
                              <a:gd name="connsiteX0" fmla="*/ 1207 w 346895"/>
                              <a:gd name="connsiteY0" fmla="*/ 231995 h 231995"/>
                              <a:gd name="connsiteX1" fmla="*/ 0 w 346895"/>
                              <a:gd name="connsiteY1" fmla="*/ 372 h 231995"/>
                              <a:gd name="connsiteX2" fmla="*/ 346895 w 346895"/>
                              <a:gd name="connsiteY2" fmla="*/ 0 h 231995"/>
                              <a:gd name="connsiteX3" fmla="*/ 1207 w 346895"/>
                              <a:gd name="connsiteY3" fmla="*/ 231995 h 231995"/>
                              <a:gd name="connsiteX0" fmla="*/ 2426 w 346895"/>
                              <a:gd name="connsiteY0" fmla="*/ 347348 h 347348"/>
                              <a:gd name="connsiteX1" fmla="*/ 0 w 346895"/>
                              <a:gd name="connsiteY1" fmla="*/ 372 h 347348"/>
                              <a:gd name="connsiteX2" fmla="*/ 346895 w 346895"/>
                              <a:gd name="connsiteY2" fmla="*/ 0 h 347348"/>
                              <a:gd name="connsiteX3" fmla="*/ 2426 w 346895"/>
                              <a:gd name="connsiteY3" fmla="*/ 347348 h 3473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6895" h="347348">
                                <a:moveTo>
                                  <a:pt x="2426" y="347348"/>
                                </a:moveTo>
                                <a:cubicBezTo>
                                  <a:pt x="2024" y="270140"/>
                                  <a:pt x="402" y="77580"/>
                                  <a:pt x="0" y="372"/>
                                </a:cubicBezTo>
                                <a:lnTo>
                                  <a:pt x="346895" y="0"/>
                                </a:lnTo>
                                <a:lnTo>
                                  <a:pt x="2426" y="347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334388" w14:textId="77777777" w:rsidR="00536817" w:rsidRPr="00AF4EA4" w:rsidRDefault="00536817" w:rsidP="00536817">
                              <w:pPr>
                                <w:jc w:val="center"/>
                                <w:rPr>
                                  <w:color w:val="455F51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93400</wp14:pctWidth>
                </wp14:sizeRelH>
                <wp14:sizeRelV relativeFrom="page">
                  <wp14:pctHeight>94300</wp14:pctHeight>
                </wp14:sizeRelV>
              </wp:anchor>
            </w:drawing>
          </mc:Choice>
          <mc:Fallback>
            <w:pict>
              <v:group w14:anchorId="4D6327FF" id="Group 8" o:spid="_x0000_s1026" alt="&quot;&quot;" style="position:absolute;margin-left:0;margin-top:23.25pt;width:571.6pt;height:746.6pt;z-index:-251657216;mso-width-percent:934;mso-height-percent:943;mso-position-horizontal:left;mso-position-horizontal-relative:margin;mso-width-percent:934;mso-height-percent:943" coordorigin="" coordsize="72631,9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4" o:spid="_x0000_s1027" type="#_x0000_t118" style="position:absolute;top:152;width:30066;height:94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" fillcolor="#eaf4d7 [660]" stroked="f" strokeweight="1pt"/>
                <v:rect id="Rectangle 2" o:spid="_x0000_s1028" style="position:absolute;left:28209;width:44422;height:13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" fillcolor="#31521b [1605]" stroked="f" strokeweight="1pt">
                  <v:textbox inset="36pt">
                    <w:txbxContent>
                      <w:p w14:paraId="358CAF3D" w14:textId="77777777" w:rsidR="00536817" w:rsidRPr="0010314C" w:rsidRDefault="00536817" w:rsidP="00536817">
                        <w:pPr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</w:p>
                    </w:txbxContent>
                  </v:textbox>
                </v:rect>
                <v:shape id="Right Triangle 3" o:spid="_x0000_s1029" style="position:absolute;left:27959;top:14021;width:2279;height:1879;rotation:90;visibility:visible;mso-wrap-style:square;v-text-anchor:middle" coordsize="346895,347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4,187912;0,201;227878,0;1594,187912" o:connectangles="0,0,0,0" textboxrect="0,0,346895,347348"/>
                  <v:textbox>
                    <w:txbxContent>
                      <w:p w14:paraId="2C334388" w14:textId="77777777" w:rsidR="00536817" w:rsidRPr="00AF4EA4" w:rsidRDefault="00536817" w:rsidP="00536817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450"/>
        <w:gridCol w:w="6200"/>
      </w:tblGrid>
      <w:tr w:rsidR="00CA1F0E" w14:paraId="571A6FAC" w14:textId="77777777" w:rsidTr="007E5E00">
        <w:trPr>
          <w:trHeight w:val="2655"/>
        </w:trPr>
        <w:tc>
          <w:tcPr>
            <w:tcW w:w="4140" w:type="dxa"/>
            <w:vMerge w:val="restart"/>
          </w:tcPr>
          <w:p w14:paraId="20255DFD" w14:textId="232989CE" w:rsidR="00CA1F0E" w:rsidRDefault="00981820" w:rsidP="00CA1F0E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B987237" wp14:editId="6B51E8F4">
                  <wp:extent cx="2482850" cy="3300095"/>
                  <wp:effectExtent l="0" t="0" r="0" b="0"/>
                  <wp:docPr id="1850289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289822" name="Picture 185028982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330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</w:tcPr>
          <w:p w14:paraId="5493816F" w14:textId="77777777" w:rsidR="00CA1F0E" w:rsidRDefault="00CA1F0E" w:rsidP="003E3C6A">
            <w:pPr>
              <w:tabs>
                <w:tab w:val="left" w:pos="990"/>
              </w:tabs>
            </w:pPr>
          </w:p>
        </w:tc>
        <w:tc>
          <w:tcPr>
            <w:tcW w:w="6200" w:type="dxa"/>
            <w:vAlign w:val="center"/>
          </w:tcPr>
          <w:p w14:paraId="68177E6B" w14:textId="77777777" w:rsidR="007A420E" w:rsidRDefault="007A420E" w:rsidP="00CA1F0E">
            <w:pPr>
              <w:pStyle w:val="Address"/>
            </w:pPr>
            <w:r>
              <w:t>Willam</w:t>
            </w:r>
          </w:p>
          <w:p w14:paraId="644F5A22" w14:textId="5A2C1466" w:rsidR="00CA1F0E" w:rsidRPr="00CA1F0E" w:rsidRDefault="007A420E" w:rsidP="00CA1F0E">
            <w:pPr>
              <w:pStyle w:val="Address"/>
            </w:pPr>
            <w:r>
              <w:t>Software Engineering</w:t>
            </w:r>
          </w:p>
          <w:p w14:paraId="5341ACBB" w14:textId="36371993" w:rsidR="00CA1F0E" w:rsidRPr="00CA1F0E" w:rsidRDefault="007A420E" w:rsidP="00CA1F0E">
            <w:pPr>
              <w:pStyle w:val="Address"/>
            </w:pPr>
            <w:r>
              <w:t>Adobe</w:t>
            </w:r>
          </w:p>
          <w:p w14:paraId="7EDFED48" w14:textId="77777777" w:rsidR="004F6BD6" w:rsidRDefault="007A420E" w:rsidP="00CA1F0E">
            <w:pPr>
              <w:pStyle w:val="Address"/>
            </w:pPr>
            <w:proofErr w:type="spellStart"/>
            <w:proofErr w:type="gramStart"/>
            <w:r>
              <w:t>Kurichivilai,Thottavaram</w:t>
            </w:r>
            <w:proofErr w:type="spellEnd"/>
            <w:proofErr w:type="gramEnd"/>
            <w:r>
              <w:t>,</w:t>
            </w:r>
          </w:p>
          <w:p w14:paraId="198C6EBB" w14:textId="603F7E5F" w:rsidR="00CA1F0E" w:rsidRPr="00CA1F0E" w:rsidRDefault="007A420E" w:rsidP="00CA1F0E">
            <w:pPr>
              <w:pStyle w:val="Address"/>
            </w:pPr>
            <w:proofErr w:type="spellStart"/>
            <w:proofErr w:type="gramStart"/>
            <w:r>
              <w:t>Puthukadai</w:t>
            </w:r>
            <w:proofErr w:type="spellEnd"/>
            <w:r>
              <w:t>(</w:t>
            </w:r>
            <w:proofErr w:type="gramEnd"/>
            <w:r>
              <w:t>P.O)</w:t>
            </w:r>
          </w:p>
          <w:p w14:paraId="3B80CBE2" w14:textId="6F7A2727" w:rsidR="00CA1F0E" w:rsidRDefault="007A420E" w:rsidP="00CA1F0E">
            <w:pPr>
              <w:pStyle w:val="Address"/>
            </w:pPr>
            <w:r>
              <w:t>Munchirai.629171.</w:t>
            </w:r>
          </w:p>
        </w:tc>
      </w:tr>
      <w:tr w:rsidR="00CA1F0E" w14:paraId="413D2341" w14:textId="77777777" w:rsidTr="00CA1F0E">
        <w:trPr>
          <w:trHeight w:val="2889"/>
        </w:trPr>
        <w:tc>
          <w:tcPr>
            <w:tcW w:w="4140" w:type="dxa"/>
            <w:vMerge/>
            <w:vAlign w:val="bottom"/>
          </w:tcPr>
          <w:p w14:paraId="2C3AF9C5" w14:textId="77777777" w:rsidR="00CA1F0E" w:rsidRDefault="00CA1F0E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50" w:type="dxa"/>
            <w:vMerge/>
          </w:tcPr>
          <w:p w14:paraId="6D8CBDB3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 w:val="restart"/>
            <w:tcMar>
              <w:top w:w="720" w:type="dxa"/>
            </w:tcMar>
          </w:tcPr>
          <w:p w14:paraId="76446F60" w14:textId="77777777" w:rsidR="00CA1F0E" w:rsidRPr="00981820" w:rsidRDefault="007A420E" w:rsidP="00CA1F0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</w:t>
            </w:r>
            <w:r w:rsidR="00981820">
              <w:rPr>
                <w:sz w:val="56"/>
                <w:szCs w:val="56"/>
              </w:rPr>
              <w:t xml:space="preserve"> </w:t>
            </w:r>
            <w:r w:rsidRPr="00981820">
              <w:rPr>
                <w:sz w:val="56"/>
                <w:szCs w:val="56"/>
              </w:rPr>
              <w:t>Skill developer</w:t>
            </w:r>
          </w:p>
          <w:p w14:paraId="08AE97A4" w14:textId="3237FE4F" w:rsidR="00981820" w:rsidRPr="00981820" w:rsidRDefault="00981820" w:rsidP="00CA1F0E">
            <w:pPr>
              <w:rPr>
                <w:sz w:val="40"/>
                <w:szCs w:val="40"/>
              </w:rPr>
            </w:pPr>
            <w:r>
              <w:rPr>
                <w:sz w:val="56"/>
                <w:szCs w:val="56"/>
              </w:rPr>
              <w:t xml:space="preserve">      </w:t>
            </w:r>
            <w:r w:rsidRPr="00981820">
              <w:rPr>
                <w:sz w:val="40"/>
                <w:szCs w:val="40"/>
              </w:rPr>
              <w:t>*</w:t>
            </w:r>
            <w:r>
              <w:rPr>
                <w:sz w:val="40"/>
                <w:szCs w:val="40"/>
              </w:rPr>
              <w:t>W</w:t>
            </w:r>
            <w:r w:rsidRPr="00981820">
              <w:rPr>
                <w:sz w:val="40"/>
                <w:szCs w:val="40"/>
              </w:rPr>
              <w:t>eb development</w:t>
            </w:r>
          </w:p>
          <w:p w14:paraId="41CD0509" w14:textId="4947EFA6" w:rsidR="00981820" w:rsidRPr="00981820" w:rsidRDefault="00981820" w:rsidP="00CA1F0E">
            <w:pPr>
              <w:rPr>
                <w:sz w:val="40"/>
                <w:szCs w:val="40"/>
              </w:rPr>
            </w:pPr>
            <w:r w:rsidRPr="00981820">
              <w:rPr>
                <w:sz w:val="40"/>
                <w:szCs w:val="40"/>
              </w:rPr>
              <w:t xml:space="preserve">    </w:t>
            </w:r>
            <w:r>
              <w:rPr>
                <w:sz w:val="40"/>
                <w:szCs w:val="40"/>
              </w:rPr>
              <w:t xml:space="preserve">  </w:t>
            </w:r>
            <w:r w:rsidRPr="00981820">
              <w:rPr>
                <w:sz w:val="40"/>
                <w:szCs w:val="40"/>
              </w:rPr>
              <w:t xml:space="preserve">  *Deep Learning</w:t>
            </w:r>
          </w:p>
          <w:p w14:paraId="03226E89" w14:textId="08D78487" w:rsidR="00981820" w:rsidRPr="00981820" w:rsidRDefault="00981820" w:rsidP="00CA1F0E">
            <w:pPr>
              <w:rPr>
                <w:sz w:val="40"/>
                <w:szCs w:val="40"/>
              </w:rPr>
            </w:pPr>
            <w:r w:rsidRPr="00981820">
              <w:rPr>
                <w:sz w:val="40"/>
                <w:szCs w:val="40"/>
              </w:rPr>
              <w:t xml:space="preserve">    </w:t>
            </w:r>
            <w:r>
              <w:rPr>
                <w:sz w:val="40"/>
                <w:szCs w:val="40"/>
              </w:rPr>
              <w:t xml:space="preserve">  </w:t>
            </w:r>
            <w:r w:rsidRPr="00981820">
              <w:rPr>
                <w:sz w:val="40"/>
                <w:szCs w:val="40"/>
              </w:rPr>
              <w:t xml:space="preserve">  *Programming</w:t>
            </w:r>
          </w:p>
          <w:p w14:paraId="59AC5789" w14:textId="77777777" w:rsidR="00981820" w:rsidRDefault="00981820" w:rsidP="00CA1F0E">
            <w:pPr>
              <w:rPr>
                <w:sz w:val="40"/>
                <w:szCs w:val="40"/>
              </w:rPr>
            </w:pPr>
            <w:r w:rsidRPr="00981820">
              <w:rPr>
                <w:sz w:val="40"/>
                <w:szCs w:val="40"/>
              </w:rPr>
              <w:t xml:space="preserve">    </w:t>
            </w:r>
            <w:r>
              <w:rPr>
                <w:sz w:val="40"/>
                <w:szCs w:val="40"/>
              </w:rPr>
              <w:t xml:space="preserve">  </w:t>
            </w:r>
            <w:r w:rsidRPr="00981820">
              <w:rPr>
                <w:sz w:val="40"/>
                <w:szCs w:val="40"/>
              </w:rPr>
              <w:t xml:space="preserve">  *Typing</w:t>
            </w:r>
          </w:p>
          <w:p w14:paraId="31CA84D1" w14:textId="77777777" w:rsidR="00981820" w:rsidRDefault="00981820" w:rsidP="00CA1F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*Python</w:t>
            </w:r>
          </w:p>
          <w:p w14:paraId="5BF42BB2" w14:textId="0E4E20B4" w:rsidR="00981820" w:rsidRPr="007A420E" w:rsidRDefault="00981820" w:rsidP="00CA1F0E">
            <w:pPr>
              <w:rPr>
                <w:sz w:val="56"/>
                <w:szCs w:val="56"/>
              </w:rPr>
            </w:pPr>
            <w:r>
              <w:rPr>
                <w:sz w:val="40"/>
                <w:szCs w:val="40"/>
              </w:rPr>
              <w:t xml:space="preserve">                  Thankyou</w:t>
            </w:r>
          </w:p>
        </w:tc>
      </w:tr>
      <w:tr w:rsidR="00CA1F0E" w14:paraId="6D34924F" w14:textId="77777777" w:rsidTr="00CA1F0E">
        <w:trPr>
          <w:trHeight w:val="864"/>
        </w:trPr>
        <w:tc>
          <w:tcPr>
            <w:tcW w:w="4140" w:type="dxa"/>
            <w:vAlign w:val="bottom"/>
          </w:tcPr>
          <w:p w14:paraId="19FAE950" w14:textId="77777777" w:rsidR="00CA1F0E" w:rsidRPr="007A420E" w:rsidRDefault="007A420E" w:rsidP="00CA1F0E">
            <w:pPr>
              <w:pStyle w:val="Subtitle"/>
              <w:rPr>
                <w:spacing w:val="0"/>
                <w:w w:val="100"/>
                <w:sz w:val="36"/>
                <w:szCs w:val="36"/>
              </w:rPr>
            </w:pPr>
            <w:proofErr w:type="gramStart"/>
            <w:r w:rsidRPr="007E5E00">
              <w:rPr>
                <w:spacing w:val="54"/>
                <w:w w:val="100"/>
                <w:sz w:val="36"/>
                <w:szCs w:val="36"/>
              </w:rPr>
              <w:t xml:space="preserve">Abinaya  </w:t>
            </w:r>
            <w:r w:rsidRPr="007E5E00">
              <w:rPr>
                <w:spacing w:val="9"/>
                <w:w w:val="100"/>
                <w:sz w:val="36"/>
                <w:szCs w:val="36"/>
              </w:rPr>
              <w:t>M</w:t>
            </w:r>
            <w:proofErr w:type="gramEnd"/>
          </w:p>
          <w:p w14:paraId="4785D370" w14:textId="26EBDFCA" w:rsidR="007A420E" w:rsidRPr="007A420E" w:rsidRDefault="007A420E" w:rsidP="007A42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Pr="007A420E">
              <w:rPr>
                <w:sz w:val="36"/>
                <w:szCs w:val="36"/>
              </w:rPr>
              <w:t>Software Engineering</w:t>
            </w:r>
          </w:p>
        </w:tc>
        <w:tc>
          <w:tcPr>
            <w:tcW w:w="450" w:type="dxa"/>
            <w:vMerge/>
          </w:tcPr>
          <w:p w14:paraId="740D5909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3F1D96F2" w14:textId="77777777" w:rsidR="00CA1F0E" w:rsidRDefault="00CA1F0E" w:rsidP="00CA1F0E">
            <w:pPr>
              <w:rPr>
                <w:b/>
              </w:rPr>
            </w:pPr>
          </w:p>
        </w:tc>
      </w:tr>
      <w:tr w:rsidR="00CA1F0E" w14:paraId="07A9168F" w14:textId="77777777" w:rsidTr="00CA1F0E">
        <w:trPr>
          <w:trHeight w:val="5760"/>
        </w:trPr>
        <w:tc>
          <w:tcPr>
            <w:tcW w:w="4140" w:type="dxa"/>
            <w:vAlign w:val="bottom"/>
          </w:tcPr>
          <w:sdt>
            <w:sdtPr>
              <w:id w:val="-1954003311"/>
              <w:placeholder>
                <w:docPart w:val="4C5F3256A2AF44F1BE64FAD937767806"/>
              </w:placeholder>
              <w:temporary/>
              <w:showingPlcHdr/>
              <w15:appearance w15:val="hidden"/>
            </w:sdtPr>
            <w:sdtContent>
              <w:p w14:paraId="14DDDD15" w14:textId="77777777" w:rsidR="00CA1F0E" w:rsidRDefault="00CA1F0E" w:rsidP="00CA1F0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E6138CADFF684DE78F75E7C228CAE813"/>
              </w:placeholder>
              <w:temporary/>
              <w:showingPlcHdr/>
              <w15:appearance w15:val="hidden"/>
            </w:sdtPr>
            <w:sdtContent>
              <w:p w14:paraId="1E773630" w14:textId="77777777" w:rsidR="00CA1F0E" w:rsidRDefault="00CA1F0E" w:rsidP="00CA1F0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5E6694D2" w14:textId="5CE4DC75" w:rsidR="00CA1F0E" w:rsidRDefault="007A420E" w:rsidP="00CA1F0E">
            <w:pPr>
              <w:pStyle w:val="ContactDetails"/>
            </w:pPr>
            <w:r>
              <w:t>9600961702</w:t>
            </w:r>
          </w:p>
          <w:p w14:paraId="631A66ED" w14:textId="77777777" w:rsidR="00CA1F0E" w:rsidRDefault="00CA1F0E" w:rsidP="00CA1F0E">
            <w:pPr>
              <w:pStyle w:val="NoSpacing"/>
            </w:pPr>
          </w:p>
          <w:sdt>
            <w:sdtPr>
              <w:id w:val="-240260293"/>
              <w:placeholder>
                <w:docPart w:val="5F2AC49B9EEE4528A28F9E74180CDAED"/>
              </w:placeholder>
              <w:temporary/>
              <w:showingPlcHdr/>
              <w15:appearance w15:val="hidden"/>
            </w:sdtPr>
            <w:sdtContent>
              <w:p w14:paraId="06EB7648" w14:textId="77777777" w:rsidR="00CA1F0E" w:rsidRDefault="00CA1F0E" w:rsidP="00CA1F0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12255604" w14:textId="636325EF" w:rsidR="00CA1F0E" w:rsidRPr="00A751B0" w:rsidRDefault="007A420E" w:rsidP="00CA1F0E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abnayaabi2004@gmail.com</w:t>
            </w:r>
          </w:p>
        </w:tc>
        <w:tc>
          <w:tcPr>
            <w:tcW w:w="450" w:type="dxa"/>
            <w:vMerge/>
          </w:tcPr>
          <w:p w14:paraId="3D619139" w14:textId="77777777" w:rsidR="00CA1F0E" w:rsidRDefault="00CA1F0E" w:rsidP="00CA1F0E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630D1345" w14:textId="77777777" w:rsidR="00CA1F0E" w:rsidRDefault="00CA1F0E" w:rsidP="00CA1F0E">
            <w:pPr>
              <w:pStyle w:val="Heading1"/>
            </w:pPr>
          </w:p>
        </w:tc>
      </w:tr>
    </w:tbl>
    <w:p w14:paraId="7CD33347" w14:textId="77777777" w:rsidR="00153B84" w:rsidRDefault="00153B84" w:rsidP="005D47DE"/>
    <w:sectPr w:rsidR="00153B84" w:rsidSect="00536817">
      <w:pgSz w:w="12240" w:h="15840"/>
      <w:pgMar w:top="360" w:right="720" w:bottom="36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1D34F" w14:textId="77777777" w:rsidR="00D30D17" w:rsidRDefault="00D30D17" w:rsidP="00C51CF5">
      <w:r>
        <w:separator/>
      </w:r>
    </w:p>
  </w:endnote>
  <w:endnote w:type="continuationSeparator" w:id="0">
    <w:p w14:paraId="4C55D34E" w14:textId="77777777" w:rsidR="00D30D17" w:rsidRDefault="00D30D17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AD0E4" w14:textId="77777777" w:rsidR="00D30D17" w:rsidRDefault="00D30D17" w:rsidP="00C51CF5">
      <w:r>
        <w:separator/>
      </w:r>
    </w:p>
  </w:footnote>
  <w:footnote w:type="continuationSeparator" w:id="0">
    <w:p w14:paraId="6AAF51D7" w14:textId="77777777" w:rsidR="00D30D17" w:rsidRDefault="00D30D17" w:rsidP="00C5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016061">
    <w:abstractNumId w:val="0"/>
  </w:num>
  <w:num w:numId="2" w16cid:durableId="1599483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0E"/>
    <w:rsid w:val="000521EF"/>
    <w:rsid w:val="000A545F"/>
    <w:rsid w:val="0010314C"/>
    <w:rsid w:val="00103BC9"/>
    <w:rsid w:val="00153B84"/>
    <w:rsid w:val="00196AAB"/>
    <w:rsid w:val="001B0B3D"/>
    <w:rsid w:val="00200EA5"/>
    <w:rsid w:val="002B1EB2"/>
    <w:rsid w:val="002B7391"/>
    <w:rsid w:val="00386F67"/>
    <w:rsid w:val="003B0DB8"/>
    <w:rsid w:val="004F6BD6"/>
    <w:rsid w:val="00536817"/>
    <w:rsid w:val="00572086"/>
    <w:rsid w:val="00597871"/>
    <w:rsid w:val="005C6EE0"/>
    <w:rsid w:val="005D47DE"/>
    <w:rsid w:val="005F364E"/>
    <w:rsid w:val="0062123A"/>
    <w:rsid w:val="00635EF0"/>
    <w:rsid w:val="00646E75"/>
    <w:rsid w:val="00663587"/>
    <w:rsid w:val="006B473A"/>
    <w:rsid w:val="006C2B0D"/>
    <w:rsid w:val="00776643"/>
    <w:rsid w:val="00797579"/>
    <w:rsid w:val="007A054C"/>
    <w:rsid w:val="007A420E"/>
    <w:rsid w:val="007E5E00"/>
    <w:rsid w:val="00821CD0"/>
    <w:rsid w:val="00882E29"/>
    <w:rsid w:val="008F290E"/>
    <w:rsid w:val="00937966"/>
    <w:rsid w:val="00964B9F"/>
    <w:rsid w:val="00973CC7"/>
    <w:rsid w:val="00981820"/>
    <w:rsid w:val="00A751B0"/>
    <w:rsid w:val="00AF4EA4"/>
    <w:rsid w:val="00B0669D"/>
    <w:rsid w:val="00B76C36"/>
    <w:rsid w:val="00B8591A"/>
    <w:rsid w:val="00B90CEF"/>
    <w:rsid w:val="00C51CF5"/>
    <w:rsid w:val="00C93D20"/>
    <w:rsid w:val="00CA1F0E"/>
    <w:rsid w:val="00CA407F"/>
    <w:rsid w:val="00D00A30"/>
    <w:rsid w:val="00D14E19"/>
    <w:rsid w:val="00D22A2D"/>
    <w:rsid w:val="00D30D17"/>
    <w:rsid w:val="00D53D03"/>
    <w:rsid w:val="00D8438A"/>
    <w:rsid w:val="00E405D8"/>
    <w:rsid w:val="00E55D74"/>
    <w:rsid w:val="00E973C5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05F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A1F0E"/>
    <w:pPr>
      <w:spacing w:after="200" w:line="276" w:lineRule="auto"/>
      <w:ind w:righ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643"/>
    <w:pPr>
      <w:keepNext/>
      <w:keepLines/>
      <w:outlineLvl w:val="0"/>
    </w:pPr>
    <w:rPr>
      <w:rFonts w:asciiTheme="majorHAnsi" w:eastAsiaTheme="majorEastAsia" w:hAnsiTheme="majorHAnsi" w:cstheme="majorBidi"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086"/>
    <w:pPr>
      <w:keepNext/>
      <w:keepLines/>
      <w:pBdr>
        <w:bottom w:val="single" w:sz="8" w:space="1" w:color="99CB38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086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7DE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7DE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00EA5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E"/>
    <w:pPr>
      <w:spacing w:after="360"/>
      <w:jc w:val="center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D47D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776643"/>
    <w:rPr>
      <w:rFonts w:asciiTheme="majorHAnsi" w:eastAsiaTheme="majorEastAsia" w:hAnsiTheme="majorHAnsi" w:cstheme="majorBidi"/>
      <w:caps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styleId="ListBullet">
    <w:name w:val="List Bullet"/>
    <w:basedOn w:val="Normal"/>
    <w:uiPriority w:val="5"/>
    <w:rsid w:val="00CA1F0E"/>
    <w:pPr>
      <w:numPr>
        <w:numId w:val="2"/>
      </w:numPr>
      <w:spacing w:after="120"/>
      <w:ind w:left="720" w:right="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CA1F0E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200EA5"/>
    <w:pPr>
      <w:spacing w:after="0"/>
    </w:pPr>
    <w:rPr>
      <w:color w:val="FFFFFF" w:themeColor="background1"/>
    </w:rPr>
  </w:style>
  <w:style w:type="paragraph" w:customStyle="1" w:styleId="ContactDetails">
    <w:name w:val="Contact Details"/>
    <w:basedOn w:val="Normal"/>
    <w:qFormat/>
    <w:rsid w:val="00CA1F0E"/>
    <w:pPr>
      <w:spacing w:after="0"/>
    </w:pPr>
  </w:style>
  <w:style w:type="paragraph" w:styleId="NoSpacing">
    <w:name w:val="No Spacing"/>
    <w:uiPriority w:val="1"/>
    <w:qFormat/>
    <w:rsid w:val="00CA1F0E"/>
    <w:pPr>
      <w:ind w:righ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c-%202\AppData\Roaming\Microsoft\Templates\Cub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5F3256A2AF44F1BE64FAD93776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C7AAB-BE69-4A92-8023-A1FE13F707FD}"/>
      </w:docPartPr>
      <w:docPartBody>
        <w:p w:rsidR="006E271E" w:rsidRDefault="00000000">
          <w:pPr>
            <w:pStyle w:val="4C5F3256A2AF44F1BE64FAD937767806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E6138CADFF684DE78F75E7C228CAE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903F3-975A-4FBF-9F7B-C3FDDD7F2567}"/>
      </w:docPartPr>
      <w:docPartBody>
        <w:p w:rsidR="006E271E" w:rsidRDefault="00000000">
          <w:pPr>
            <w:pStyle w:val="E6138CADFF684DE78F75E7C228CAE813"/>
          </w:pPr>
          <w:r w:rsidRPr="004D3011">
            <w:t>PHONE:</w:t>
          </w:r>
        </w:p>
      </w:docPartBody>
    </w:docPart>
    <w:docPart>
      <w:docPartPr>
        <w:name w:val="5F2AC49B9EEE4528A28F9E74180CD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7D26A-6064-4CDF-998A-A3CFCFF29600}"/>
      </w:docPartPr>
      <w:docPartBody>
        <w:p w:rsidR="006E271E" w:rsidRDefault="00000000">
          <w:pPr>
            <w:pStyle w:val="5F2AC49B9EEE4528A28F9E74180CDAED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AA"/>
    <w:rsid w:val="003E3C18"/>
    <w:rsid w:val="006E271E"/>
    <w:rsid w:val="00F4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paragraph" w:customStyle="1" w:styleId="4C5F3256A2AF44F1BE64FAD937767806">
    <w:name w:val="4C5F3256A2AF44F1BE64FAD937767806"/>
  </w:style>
  <w:style w:type="paragraph" w:customStyle="1" w:styleId="E6138CADFF684DE78F75E7C228CAE813">
    <w:name w:val="E6138CADFF684DE78F75E7C228CAE813"/>
  </w:style>
  <w:style w:type="paragraph" w:customStyle="1" w:styleId="5F2AC49B9EEE4528A28F9E74180CDAED">
    <w:name w:val="5F2AC49B9EEE4528A28F9E74180CDAED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42A915-37BD-43F0-9269-1ACB6D1520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69421E-6890-4DB3-8056-F85158FFA0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A8616F6-A64D-4894-8382-6225EBEB3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cover letter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2023-10-30T05:42:00Z</dcterms:created>
  <dcterms:modified xsi:type="dcterms:W3CDTF">2023-10-30T05:42:00Z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